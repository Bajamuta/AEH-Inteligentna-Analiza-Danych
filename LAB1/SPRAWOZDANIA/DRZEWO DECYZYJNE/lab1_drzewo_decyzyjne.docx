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LAB1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DRZEWO DECYZYJNE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23.10.2021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Cel i przebieg ćwiczenia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ćwiczenia było utrwalenie wiadomości na temat sposobów analizy danych: tworzenie algorytmów klasyfikujących i ich oceny. Podczas ćwiczenia należało pobrać wybraną bazę danych ze strony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"https://archive.ics.uci.edu/ml/index.php" </w:instrText>
      </w:r>
      <w:r>
        <w:rPr>
          <w:rFonts w:hint="default"/>
          <w:lang w:val="pl-PL"/>
        </w:rPr>
        <w:fldChar w:fldCharType="separate"/>
      </w:r>
      <w:r>
        <w:rPr>
          <w:rStyle w:val="7"/>
          <w:rFonts w:hint="default"/>
          <w:lang w:val="pl-PL"/>
        </w:rPr>
        <w:t>https://archive.ics.uci.edu/ml/index.php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i zaprojektować algorytm klasyfikujący z drzewem decyzyjnym. Potem należało przeanalizować zaproponowany algorytm pod kątem jego precyzji w stosunku do głębokości drzewa decyzyjnego i przedstawić wnioski.</w:t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Treść zadania: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Proszę pobrać dowolny zbiór danych ze strony https://archive.ics.uci.edu/ml/index.php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Następnie proszę podzielić zbiór na dane trenujące i testujące, wytrenować 5 modeli drzew decyzyjnych z różną maksymalną głębokością, porównać wyniki. Proszę o sporządzenie sprawozdania z wnioskami.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Definicje i założenia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Wybrana baza danych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Założenia algorytmu klasyfikującego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Definicje</w:t>
      </w:r>
    </w:p>
    <w:p>
      <w:pPr>
        <w:numPr>
          <w:numId w:val="0"/>
        </w:numPr>
        <w:ind w:left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 sprawozdaniu będą pojawiać się następujące pojęcia: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algorytm klasyfikujący - zestaw komend w języku Python, dzięki którym program dokona pożądanych obliczeń; w tym ćwiczeniu dokładniej - skrypt, który przydzieli stopień od 0 do 4 wyrażający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drzewo decyzyjne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maksymalna głębokość drzewa decyzyjnego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precyzja algorytmu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zbiór danych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zbiór danych trenujących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zbiór danych testujących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Przedstawienie i analiza zaprojektowanego algorytmu klasyfikującego</w:t>
      </w:r>
    </w:p>
    <w:p>
      <w:pPr>
        <w:rPr>
          <w:rFonts w:hint="default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Wnioski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4998A3A"/>
    <w:multiLevelType w:val="singleLevel"/>
    <w:tmpl w:val="64998A3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94CDE"/>
    <w:rsid w:val="1A010E7E"/>
    <w:rsid w:val="1A3375E1"/>
    <w:rsid w:val="2AA57743"/>
    <w:rsid w:val="2F020A37"/>
    <w:rsid w:val="450A6ECD"/>
    <w:rsid w:val="459C45CB"/>
    <w:rsid w:val="4E61081D"/>
    <w:rsid w:val="54B42EC2"/>
    <w:rsid w:val="67D44942"/>
    <w:rsid w:val="7230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60" w:line="360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page number"/>
    <w:basedOn w:val="3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2021-10-23T11:44:48Z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01F88CC082364BDA9C85C91C12910A2E</vt:lpwstr>
  </property>
</Properties>
</file>